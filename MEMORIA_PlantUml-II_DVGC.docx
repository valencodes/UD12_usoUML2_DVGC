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BCE49" w14:textId="73D76CB0" w:rsidR="00D9305D" w:rsidRPr="00D9305D" w:rsidRDefault="00D9305D" w:rsidP="00D9305D">
      <w:pPr>
        <w:pStyle w:val="Ttulo2"/>
        <w:shd w:val="clear" w:color="auto" w:fill="FFFFFF"/>
        <w:spacing w:before="0" w:beforeAutospacing="0" w:after="150" w:afterAutospacing="0"/>
        <w:rPr>
          <w:rFonts w:ascii="Roboto Slab" w:hAnsi="Roboto Slab" w:cs="Roboto Slab"/>
          <w:b w:val="0"/>
          <w:bCs w:val="0"/>
          <w:color w:val="333333"/>
          <w:sz w:val="28"/>
          <w:szCs w:val="28"/>
        </w:rPr>
      </w:pPr>
      <w:r w:rsidRPr="00D9305D">
        <w:rPr>
          <w:rFonts w:ascii="Roboto" w:hAnsi="Roboto"/>
          <w:sz w:val="28"/>
          <w:szCs w:val="28"/>
        </w:rPr>
        <w:t>MEMORIA</w:t>
      </w:r>
      <w:r w:rsidRPr="00D9305D">
        <w:rPr>
          <w:sz w:val="28"/>
          <w:szCs w:val="28"/>
        </w:rPr>
        <w:t xml:space="preserve"> </w:t>
      </w:r>
      <w:r w:rsidRPr="00D9305D">
        <w:rPr>
          <w:rFonts w:ascii="Roboto Slab" w:hAnsi="Roboto Slab" w:cs="Roboto Slab"/>
          <w:b w:val="0"/>
          <w:bCs w:val="0"/>
          <w:color w:val="333333"/>
          <w:sz w:val="28"/>
          <w:szCs w:val="28"/>
        </w:rPr>
        <w:t>Práctica clases de uso con PlantUml II.</w:t>
      </w:r>
    </w:p>
    <w:p w14:paraId="1403F8D9" w14:textId="1134C6D7" w:rsidR="00D9305D" w:rsidRDefault="00D9305D">
      <w:r>
        <w:t>Creo un nuevo archivo PlantUML en IntelliJ:</w:t>
      </w:r>
    </w:p>
    <w:p w14:paraId="43F37A39" w14:textId="1771625E" w:rsidR="00D9305D" w:rsidRDefault="00D9305D">
      <w:r w:rsidRPr="00D9305D">
        <w:drawing>
          <wp:inline distT="0" distB="0" distL="0" distR="0" wp14:anchorId="2AEA4B4B" wp14:editId="5BA01627">
            <wp:extent cx="6645910" cy="4660265"/>
            <wp:effectExtent l="0" t="0" r="2540" b="6985"/>
            <wp:docPr id="21287209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209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1B45" w14:textId="022044A8" w:rsidR="00D9305D" w:rsidRDefault="00D9305D">
      <w:r>
        <w:t>Archivo PlantUML creado:</w:t>
      </w:r>
    </w:p>
    <w:p w14:paraId="50AC10E6" w14:textId="5869EE3F" w:rsidR="00D9305D" w:rsidRDefault="00D9305D">
      <w:r w:rsidRPr="00D9305D">
        <w:drawing>
          <wp:inline distT="0" distB="0" distL="0" distR="0" wp14:anchorId="72E5C161" wp14:editId="5D86CCF3">
            <wp:extent cx="6645910" cy="3735070"/>
            <wp:effectExtent l="0" t="0" r="2540" b="0"/>
            <wp:docPr id="10526139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139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F258" w14:textId="77777777" w:rsidR="00D9305D" w:rsidRDefault="00D9305D"/>
    <w:p w14:paraId="308E39DD" w14:textId="7D8C1F8E" w:rsidR="00D9305D" w:rsidRPr="00A46A6B" w:rsidRDefault="00482B4A">
      <w:pPr>
        <w:rPr>
          <w:b/>
          <w:bCs/>
        </w:rPr>
      </w:pPr>
      <w:r w:rsidRPr="00A46A6B">
        <w:rPr>
          <w:b/>
          <w:bCs/>
        </w:rPr>
        <w:lastRenderedPageBreak/>
        <w:t>Caso de uso 1 – Ejemplo de elementos:</w:t>
      </w:r>
    </w:p>
    <w:p w14:paraId="540E8079" w14:textId="7CE23A14" w:rsidR="00482B4A" w:rsidRDefault="00482B4A">
      <w:r>
        <w:t>Ejemplo de un sistema con tres casos de uso y dos actores externo con sus respectivas comunicaciones.</w:t>
      </w:r>
    </w:p>
    <w:p w14:paraId="263A515D" w14:textId="6A099EA0" w:rsidR="00482B4A" w:rsidRDefault="00482B4A">
      <w:r>
        <w:t>He usado recangle para el Sistema e incluir los casos de uso dentro y la asociación con dos guiones para comunicarlos con los dos actores externos.</w:t>
      </w:r>
    </w:p>
    <w:p w14:paraId="0C9D66BF" w14:textId="545A07CA" w:rsidR="007903C0" w:rsidRPr="007903C0" w:rsidRDefault="007903C0" w:rsidP="007903C0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>rectangle</w:t>
      </w:r>
      <w:r>
        <w:rPr>
          <w:color w:val="A9B7C6"/>
        </w:rPr>
        <w:t xml:space="preserve"> Sistema{</w:t>
      </w:r>
      <w:r>
        <w:rPr>
          <w:color w:val="A9B7C6"/>
        </w:rPr>
        <w:br/>
        <w:t>(Caso de uso I)</w:t>
      </w:r>
      <w:r>
        <w:rPr>
          <w:color w:val="A9B7C6"/>
        </w:rPr>
        <w:br/>
        <w:t>(Caso de uso II)</w:t>
      </w:r>
      <w:r>
        <w:rPr>
          <w:color w:val="A9B7C6"/>
        </w:rPr>
        <w:br/>
        <w:t>(Caso de uso III)</w:t>
      </w:r>
      <w:r>
        <w:rPr>
          <w:color w:val="A9B7C6"/>
        </w:rPr>
        <w:br/>
        <w:t>}</w:t>
      </w:r>
      <w:r>
        <w:rPr>
          <w:color w:val="A9B7C6"/>
        </w:rPr>
        <w:br/>
        <w:t>(Caso de uso I)--:Actor I:</w:t>
      </w:r>
      <w:r>
        <w:rPr>
          <w:color w:val="A9B7C6"/>
        </w:rPr>
        <w:br/>
        <w:t>(Caso de uso II)--:Actor I:</w:t>
      </w:r>
      <w:r>
        <w:rPr>
          <w:color w:val="A9B7C6"/>
        </w:rPr>
        <w:br/>
        <w:t>(Caso de uso III)--:Actor I:</w:t>
      </w:r>
      <w:r>
        <w:rPr>
          <w:color w:val="A9B7C6"/>
        </w:rPr>
        <w:br/>
        <w:t>:Actor II:--(Caso de uso I)</w:t>
      </w:r>
      <w:r>
        <w:rPr>
          <w:color w:val="A9B7C6"/>
        </w:rPr>
        <w:br/>
        <w:t>:Actor II:--(Caso de uso III)</w:t>
      </w:r>
    </w:p>
    <w:p w14:paraId="22F8CBCB" w14:textId="6BFF26AA" w:rsidR="00482B4A" w:rsidRDefault="00482B4A">
      <w:r w:rsidRPr="00482B4A">
        <w:drawing>
          <wp:inline distT="0" distB="0" distL="0" distR="0" wp14:anchorId="367B3754" wp14:editId="027F94E6">
            <wp:extent cx="6645910" cy="3465830"/>
            <wp:effectExtent l="0" t="0" r="2540" b="1270"/>
            <wp:docPr id="17890439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43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F9C8" w14:textId="587B70F4" w:rsidR="00482B4A" w:rsidRDefault="00482B4A">
      <w:r w:rsidRPr="00482B4A">
        <w:drawing>
          <wp:inline distT="0" distB="0" distL="0" distR="0" wp14:anchorId="12A92D5D" wp14:editId="7F3E11C3">
            <wp:extent cx="4943475" cy="2981325"/>
            <wp:effectExtent l="0" t="0" r="9525" b="9525"/>
            <wp:docPr id="9465416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416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4248" w14:textId="77777777" w:rsidR="007903C0" w:rsidRDefault="007903C0"/>
    <w:p w14:paraId="37B6266E" w14:textId="77777777" w:rsidR="007903C0" w:rsidRDefault="007903C0"/>
    <w:p w14:paraId="67E06340" w14:textId="5B210560" w:rsidR="007903C0" w:rsidRPr="00A46A6B" w:rsidRDefault="007903C0">
      <w:pPr>
        <w:rPr>
          <w:b/>
          <w:bCs/>
        </w:rPr>
      </w:pPr>
      <w:r w:rsidRPr="00A46A6B">
        <w:rPr>
          <w:b/>
          <w:bCs/>
        </w:rPr>
        <w:lastRenderedPageBreak/>
        <w:t>CU Biblioteca:</w:t>
      </w:r>
    </w:p>
    <w:p w14:paraId="42B617FF" w14:textId="153FB541" w:rsidR="007903C0" w:rsidRDefault="007903C0">
      <w:r>
        <w:t>La misma dinámica que el diagrama anterior con un caso de uso adicional, además le he añadido la línea ‘left to right direction’ para que se visualice de izquierda a derecha.</w:t>
      </w:r>
    </w:p>
    <w:p w14:paraId="02334998" w14:textId="4F999698" w:rsidR="007903C0" w:rsidRPr="007903C0" w:rsidRDefault="007903C0" w:rsidP="007903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7903C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left</w:t>
      </w:r>
      <w:r w:rsidRPr="007903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to </w:t>
      </w:r>
      <w:r w:rsidRPr="007903C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right</w:t>
      </w:r>
      <w:r w:rsidRPr="007903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direction</w:t>
      </w:r>
      <w:r w:rsidRPr="007903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7903C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rectangle</w:t>
      </w:r>
      <w:r w:rsidRPr="007903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Biblioteca{</w:t>
      </w:r>
      <w:r w:rsidRPr="007903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>(Reservar Libro)</w:t>
      </w:r>
      <w:r w:rsidRPr="007903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>(Prestar Libro)</w:t>
      </w:r>
      <w:r w:rsidRPr="007903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>(Devolver Libro)</w:t>
      </w:r>
      <w:r w:rsidRPr="007903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>(Actualizar Catálogo)</w:t>
      </w:r>
      <w:r w:rsidRPr="007903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>}</w:t>
      </w:r>
      <w:r w:rsidRPr="007903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>(Reservar Libro)--:Socio:</w:t>
      </w:r>
      <w:r w:rsidRPr="007903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>(Prestar Libro)--:Socio:</w:t>
      </w:r>
      <w:r w:rsidRPr="007903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>(Devolver Libro)--:Socio:</w:t>
      </w:r>
      <w:r w:rsidRPr="007903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>:Bibliotecario:--(Prestar Libro)</w:t>
      </w:r>
      <w:r w:rsidRPr="007903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>:Bibliotecario:--(Actualizar Catálogo)</w:t>
      </w:r>
    </w:p>
    <w:p w14:paraId="332404E5" w14:textId="7B848603" w:rsidR="007903C0" w:rsidRDefault="007903C0">
      <w:r w:rsidRPr="007903C0">
        <w:drawing>
          <wp:inline distT="0" distB="0" distL="0" distR="0" wp14:anchorId="261624AA" wp14:editId="20F08589">
            <wp:extent cx="6645910" cy="3173730"/>
            <wp:effectExtent l="0" t="0" r="2540" b="7620"/>
            <wp:docPr id="9739337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337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FFCB" w14:textId="713C1E69" w:rsidR="007903C0" w:rsidRDefault="007903C0">
      <w:r w:rsidRPr="007903C0">
        <w:drawing>
          <wp:inline distT="0" distB="0" distL="0" distR="0" wp14:anchorId="2A67995B" wp14:editId="63731199">
            <wp:extent cx="3857625" cy="2867025"/>
            <wp:effectExtent l="0" t="0" r="9525" b="9525"/>
            <wp:docPr id="1487027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272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DF12" w14:textId="77777777" w:rsidR="007903C0" w:rsidRDefault="007903C0"/>
    <w:p w14:paraId="03FCD495" w14:textId="77777777" w:rsidR="007903C0" w:rsidRDefault="007903C0"/>
    <w:p w14:paraId="096430E0" w14:textId="77777777" w:rsidR="007903C0" w:rsidRDefault="007903C0"/>
    <w:p w14:paraId="7EE4C0E5" w14:textId="25057EE2" w:rsidR="007903C0" w:rsidRPr="000B3898" w:rsidRDefault="000B3898">
      <w:pPr>
        <w:rPr>
          <w:b/>
          <w:bCs/>
        </w:rPr>
      </w:pPr>
      <w:r>
        <w:rPr>
          <w:b/>
          <w:bCs/>
        </w:rPr>
        <w:lastRenderedPageBreak/>
        <w:t>Ejemplo p</w:t>
      </w:r>
      <w:r w:rsidRPr="000B3898">
        <w:rPr>
          <w:b/>
          <w:bCs/>
        </w:rPr>
        <w:t>lantilla Caso de Uso:</w:t>
      </w:r>
    </w:p>
    <w:p w14:paraId="777A9292" w14:textId="18FC8270" w:rsidR="000B3898" w:rsidRDefault="000B3898" w:rsidP="000B3898">
      <w:pPr>
        <w:spacing w:line="240" w:lineRule="auto"/>
      </w:pPr>
      <w:r>
        <w:t>He realizado la tabla/plantilla con el comando json e incluyendo dentro los campos con “ “ dos puntos para la siguiente celda : y volviendo a colocar el campo con “ “</w:t>
      </w:r>
    </w:p>
    <w:p w14:paraId="3E144360" w14:textId="592DAE12" w:rsidR="000B3898" w:rsidRDefault="000B3898" w:rsidP="000B3898">
      <w:pPr>
        <w:spacing w:line="240" w:lineRule="auto"/>
      </w:pPr>
      <w:r>
        <w:t>Para agregar saltos de línea he puesto una secuencia de escape ‘\\n’ al final de la línea</w:t>
      </w:r>
    </w:p>
    <w:p w14:paraId="61D3A43C" w14:textId="74A32DBF" w:rsidR="000B3898" w:rsidRPr="000B3898" w:rsidRDefault="000B3898" w:rsidP="000B3898">
      <w:pPr>
        <w:pStyle w:val="HTMLconformatoprevio"/>
        <w:shd w:val="clear" w:color="auto" w:fill="2B2B2B"/>
        <w:rPr>
          <w:color w:val="A9B7C6"/>
          <w:sz w:val="18"/>
          <w:szCs w:val="18"/>
        </w:rPr>
      </w:pPr>
      <w:r w:rsidRPr="000B3898">
        <w:rPr>
          <w:color w:val="A9B7C6"/>
          <w:sz w:val="18"/>
          <w:szCs w:val="18"/>
        </w:rPr>
        <w:t>json CasoDeUso {</w:t>
      </w:r>
      <w:r w:rsidRPr="000B3898">
        <w:rPr>
          <w:color w:val="A9B7C6"/>
          <w:sz w:val="18"/>
          <w:szCs w:val="18"/>
        </w:rPr>
        <w:br/>
        <w:t xml:space="preserve">   "Caso de Uso":"Reservar Libro",</w:t>
      </w:r>
      <w:r w:rsidRPr="000B3898">
        <w:rPr>
          <w:color w:val="A9B7C6"/>
          <w:sz w:val="18"/>
          <w:szCs w:val="18"/>
        </w:rPr>
        <w:br/>
        <w:t xml:space="preserve">   "Actores":"Socio",</w:t>
      </w:r>
      <w:r w:rsidRPr="000B3898">
        <w:rPr>
          <w:color w:val="A9B7C6"/>
          <w:sz w:val="18"/>
          <w:szCs w:val="18"/>
        </w:rPr>
        <w:br/>
        <w:t xml:space="preserve">   "Resumen":"El socio puede solicitar la reserva de un libro para su posterior\\n</w:t>
      </w:r>
      <w:r w:rsidRPr="000B3898">
        <w:rPr>
          <w:color w:val="A9B7C6"/>
          <w:sz w:val="18"/>
          <w:szCs w:val="18"/>
        </w:rPr>
        <w:br/>
        <w:t xml:space="preserve">   préstamo, a partir de una fecha determinada",</w:t>
      </w:r>
      <w:r w:rsidRPr="000B3898">
        <w:rPr>
          <w:color w:val="A9B7C6"/>
          <w:sz w:val="18"/>
          <w:szCs w:val="18"/>
        </w:rPr>
        <w:br/>
        <w:t xml:space="preserve">   "Precondiciones":"El socio no tiene ninguna reserva",</w:t>
      </w:r>
      <w:r w:rsidRPr="000B3898">
        <w:rPr>
          <w:color w:val="A9B7C6"/>
          <w:sz w:val="18"/>
          <w:szCs w:val="18"/>
        </w:rPr>
        <w:br/>
        <w:t xml:space="preserve">   "Postcondiciones":"El socio tiene un reserva y el libro tiene una nueva reserva a partir de\\n</w:t>
      </w:r>
      <w:r w:rsidRPr="000B3898">
        <w:rPr>
          <w:color w:val="A9B7C6"/>
          <w:sz w:val="18"/>
          <w:szCs w:val="18"/>
        </w:rPr>
        <w:br/>
        <w:t xml:space="preserve">    una fecha",</w:t>
      </w:r>
      <w:r w:rsidRPr="000B3898">
        <w:rPr>
          <w:color w:val="A9B7C6"/>
          <w:sz w:val="18"/>
          <w:szCs w:val="18"/>
        </w:rPr>
        <w:br/>
        <w:t xml:space="preserve">   "Incluye":"- -",</w:t>
      </w:r>
      <w:r w:rsidRPr="000B3898">
        <w:rPr>
          <w:color w:val="A9B7C6"/>
          <w:sz w:val="18"/>
          <w:szCs w:val="18"/>
        </w:rPr>
        <w:br/>
        <w:t xml:space="preserve">   "Extiende":"- -",</w:t>
      </w:r>
      <w:r w:rsidRPr="000B3898">
        <w:rPr>
          <w:color w:val="A9B7C6"/>
          <w:sz w:val="18"/>
          <w:szCs w:val="18"/>
        </w:rPr>
        <w:br/>
        <w:t xml:space="preserve">   "Hereda de":"- -",</w:t>
      </w:r>
      <w:r w:rsidRPr="000B3898">
        <w:rPr>
          <w:color w:val="A9B7C6"/>
          <w:sz w:val="18"/>
          <w:szCs w:val="18"/>
        </w:rPr>
        <w:br/>
        <w:t xml:space="preserve">   "Flujo de eventos":"",</w:t>
      </w:r>
      <w:r w:rsidRPr="000B3898">
        <w:rPr>
          <w:color w:val="A9B7C6"/>
          <w:sz w:val="18"/>
          <w:szCs w:val="18"/>
        </w:rPr>
        <w:br/>
        <w:t xml:space="preserve">   "Actor":"Sistema",</w:t>
      </w:r>
      <w:r w:rsidRPr="000B3898">
        <w:rPr>
          <w:color w:val="A9B7C6"/>
          <w:sz w:val="18"/>
          <w:szCs w:val="18"/>
        </w:rPr>
        <w:br/>
        <w:t xml:space="preserve">   "1 El socio socilicita la reserva (codigo libro, fecha)\\n\\n\\n\\n</w:t>
      </w:r>
      <w:r w:rsidRPr="000B3898">
        <w:rPr>
          <w:color w:val="A9B7C6"/>
          <w:sz w:val="18"/>
          <w:szCs w:val="18"/>
        </w:rPr>
        <w:br/>
        <w:t xml:space="preserve">   5. El socio confirma la reserva":"2. El sistema comprueba que el socio no tiene reserva\\n</w:t>
      </w:r>
      <w:r w:rsidRPr="000B3898">
        <w:rPr>
          <w:color w:val="A9B7C6"/>
          <w:sz w:val="18"/>
          <w:szCs w:val="18"/>
        </w:rPr>
        <w:br/>
        <w:t xml:space="preserve">   3. El sistema comrpueba que libro está libre para la fecha solicitada\\n</w:t>
      </w:r>
      <w:r w:rsidRPr="000B3898">
        <w:rPr>
          <w:color w:val="A9B7C6"/>
          <w:sz w:val="18"/>
          <w:szCs w:val="18"/>
        </w:rPr>
        <w:br/>
        <w:t xml:space="preserve">   4. El sistema solicita confirmación de la reserva\\n\\n</w:t>
      </w:r>
      <w:r w:rsidRPr="000B3898">
        <w:rPr>
          <w:color w:val="A9B7C6"/>
          <w:sz w:val="18"/>
          <w:szCs w:val="18"/>
        </w:rPr>
        <w:br/>
        <w:t xml:space="preserve">   6. El sistema realiza la reserva"</w:t>
      </w:r>
      <w:r w:rsidRPr="000B3898">
        <w:rPr>
          <w:color w:val="A9B7C6"/>
          <w:sz w:val="18"/>
          <w:szCs w:val="18"/>
        </w:rPr>
        <w:br/>
        <w:t>}</w:t>
      </w:r>
    </w:p>
    <w:p w14:paraId="74730629" w14:textId="100CF683" w:rsidR="000B3898" w:rsidRDefault="000B3898">
      <w:r w:rsidRPr="000B3898">
        <w:drawing>
          <wp:inline distT="0" distB="0" distL="0" distR="0" wp14:anchorId="5C59AA13" wp14:editId="03D9422C">
            <wp:extent cx="6645910" cy="3220720"/>
            <wp:effectExtent l="0" t="0" r="2540" b="0"/>
            <wp:docPr id="10845877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877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C776" w14:textId="5E9E5FC7" w:rsidR="000B3898" w:rsidRDefault="000B3898">
      <w:r w:rsidRPr="000B3898">
        <w:drawing>
          <wp:inline distT="0" distB="0" distL="0" distR="0" wp14:anchorId="7CCD3CB1" wp14:editId="6009E333">
            <wp:extent cx="6238875" cy="2739120"/>
            <wp:effectExtent l="0" t="0" r="0" b="4445"/>
            <wp:docPr id="20960389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389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73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F57F" w14:textId="514C7021" w:rsidR="000B3898" w:rsidRDefault="00543D6E">
      <w:pPr>
        <w:rPr>
          <w:b/>
          <w:bCs/>
        </w:rPr>
      </w:pPr>
      <w:r w:rsidRPr="00543D6E">
        <w:rPr>
          <w:b/>
          <w:bCs/>
        </w:rPr>
        <w:lastRenderedPageBreak/>
        <w:t>Inclusión:</w:t>
      </w:r>
    </w:p>
    <w:p w14:paraId="312BB624" w14:textId="1C5AA262" w:rsidR="00543D6E" w:rsidRPr="00543D6E" w:rsidRDefault="00543D6E">
      <w:r w:rsidRPr="00543D6E">
        <w:t xml:space="preserve">Añado la inclusión a la relación con dos puntos al final : </w:t>
      </w:r>
      <w:r>
        <w:t xml:space="preserve"> + </w:t>
      </w:r>
      <w:r w:rsidRPr="00543D6E">
        <w:t xml:space="preserve"> &lt;&lt;include&gt;&gt;</w:t>
      </w:r>
    </w:p>
    <w:p w14:paraId="3A680CC0" w14:textId="4F5E5AA6" w:rsidR="00543D6E" w:rsidRPr="00543D6E" w:rsidRDefault="00543D6E" w:rsidP="00543D6E">
      <w:pPr>
        <w:pStyle w:val="HTMLconformatoprevio"/>
        <w:shd w:val="clear" w:color="auto" w:fill="2B2B2B"/>
        <w:rPr>
          <w:b/>
          <w:bCs/>
        </w:rPr>
      </w:pPr>
      <w:r>
        <w:rPr>
          <w:color w:val="A9B7C6"/>
        </w:rPr>
        <w:t>:Bibliotecario:-&gt;(Baja Socio)</w:t>
      </w:r>
      <w:r>
        <w:rPr>
          <w:color w:val="A9B7C6"/>
        </w:rPr>
        <w:br/>
        <w:t>(Baja Socio)-.&gt;(Busca Socio):&lt;&lt;include&gt;</w:t>
      </w:r>
      <w:r>
        <w:rPr>
          <w:color w:val="A9B7C6"/>
        </w:rPr>
        <w:t>&gt;</w:t>
      </w:r>
    </w:p>
    <w:p w14:paraId="68CCA1EF" w14:textId="7BD44BC3" w:rsidR="00543D6E" w:rsidRDefault="00543D6E">
      <w:r w:rsidRPr="00543D6E">
        <w:drawing>
          <wp:inline distT="0" distB="0" distL="0" distR="0" wp14:anchorId="1A6B77AC" wp14:editId="63B2283D">
            <wp:extent cx="6645910" cy="2607945"/>
            <wp:effectExtent l="0" t="0" r="2540" b="1905"/>
            <wp:docPr id="14023214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214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F5CD" w14:textId="1DDEC789" w:rsidR="00543D6E" w:rsidRDefault="00543D6E">
      <w:r w:rsidRPr="00543D6E">
        <w:drawing>
          <wp:inline distT="0" distB="0" distL="0" distR="0" wp14:anchorId="069996A9" wp14:editId="4D35743C">
            <wp:extent cx="2333625" cy="1828800"/>
            <wp:effectExtent l="0" t="0" r="9525" b="0"/>
            <wp:docPr id="14407545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545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E30F" w14:textId="77777777" w:rsidR="008B3C77" w:rsidRDefault="008B3C77"/>
    <w:p w14:paraId="2E95CAB8" w14:textId="77777777" w:rsidR="008B3C77" w:rsidRDefault="008B3C77"/>
    <w:p w14:paraId="55B6429C" w14:textId="77777777" w:rsidR="008B3C77" w:rsidRDefault="008B3C77"/>
    <w:p w14:paraId="74C428B4" w14:textId="77777777" w:rsidR="008B3C77" w:rsidRDefault="008B3C77"/>
    <w:p w14:paraId="3B3C633B" w14:textId="77777777" w:rsidR="008B3C77" w:rsidRDefault="008B3C77"/>
    <w:p w14:paraId="1D69467E" w14:textId="77777777" w:rsidR="008B3C77" w:rsidRDefault="008B3C77"/>
    <w:p w14:paraId="3472ECD7" w14:textId="77777777" w:rsidR="008B3C77" w:rsidRDefault="008B3C77"/>
    <w:p w14:paraId="43010BF1" w14:textId="77777777" w:rsidR="008B3C77" w:rsidRDefault="008B3C77"/>
    <w:p w14:paraId="58A5334C" w14:textId="77777777" w:rsidR="008B3C77" w:rsidRDefault="008B3C77"/>
    <w:p w14:paraId="2C0B0248" w14:textId="77777777" w:rsidR="008B3C77" w:rsidRDefault="008B3C77"/>
    <w:p w14:paraId="28AC6AB7" w14:textId="77777777" w:rsidR="008B3C77" w:rsidRDefault="008B3C77"/>
    <w:p w14:paraId="3FEE43EC" w14:textId="77777777" w:rsidR="008B3C77" w:rsidRDefault="008B3C77"/>
    <w:p w14:paraId="3A15722E" w14:textId="77777777" w:rsidR="008B3C77" w:rsidRDefault="008B3C77"/>
    <w:p w14:paraId="5B04579A" w14:textId="77777777" w:rsidR="008B3C77" w:rsidRDefault="008B3C77"/>
    <w:p w14:paraId="64D7A157" w14:textId="77777777" w:rsidR="008B3C77" w:rsidRDefault="008B3C77"/>
    <w:p w14:paraId="5443AF3C" w14:textId="50A1A8DA" w:rsidR="00543D6E" w:rsidRPr="008B3C77" w:rsidRDefault="008B3C77">
      <w:pPr>
        <w:rPr>
          <w:b/>
          <w:bCs/>
        </w:rPr>
      </w:pPr>
      <w:r w:rsidRPr="008B3C77">
        <w:rPr>
          <w:b/>
          <w:bCs/>
        </w:rPr>
        <w:lastRenderedPageBreak/>
        <w:t>Extensión:</w:t>
      </w:r>
    </w:p>
    <w:p w14:paraId="4973064F" w14:textId="2FFF343A" w:rsidR="008B3C77" w:rsidRDefault="008B3C77">
      <w:r>
        <w:t xml:space="preserve">Se añade a la relación de igual forma que </w:t>
      </w:r>
      <w:r w:rsidR="00F42C2C">
        <w:t>inclusión,</w:t>
      </w:r>
      <w:r>
        <w:t xml:space="preserve"> pero se pone &lt;&lt;extend&gt;&gt; al final</w:t>
      </w:r>
    </w:p>
    <w:p w14:paraId="71AEFA07" w14:textId="04FFB989" w:rsidR="00D35F31" w:rsidRDefault="00D35F31">
      <w:r>
        <w:t>Y una nota describiendo la condición para que se ejecute la sucesión de eventos con Note right on link</w:t>
      </w:r>
    </w:p>
    <w:p w14:paraId="254784EF" w14:textId="4D67CCDE" w:rsidR="00D35F31" w:rsidRPr="00D35F31" w:rsidRDefault="00D35F31" w:rsidP="00D35F31">
      <w:pPr>
        <w:pStyle w:val="HTMLconformatoprevio"/>
        <w:shd w:val="clear" w:color="auto" w:fill="2B2B2B"/>
        <w:rPr>
          <w:color w:val="A9B7C6"/>
        </w:rPr>
      </w:pPr>
      <w:r>
        <w:rPr>
          <w:color w:val="A9B7C6"/>
        </w:rPr>
        <w:t>:Agente:-&gt;(Evaluar Solicitud de Crédito)</w:t>
      </w:r>
      <w:r>
        <w:rPr>
          <w:color w:val="A9B7C6"/>
        </w:rPr>
        <w:br/>
        <w:t>(Evaluar Solicitud de Crédito)&lt;.-(Solicitar información adicional al cliente):&lt;&lt;extend&gt;&gt;</w:t>
      </w:r>
      <w:r>
        <w:rPr>
          <w:color w:val="A9B7C6"/>
        </w:rPr>
        <w:br/>
      </w:r>
      <w:r>
        <w:rPr>
          <w:color w:val="CC7832"/>
        </w:rPr>
        <w:t>note right on link</w:t>
      </w:r>
      <w:r>
        <w:rPr>
          <w:color w:val="A9B7C6"/>
        </w:rPr>
        <w:br/>
        <w:t>Condición:</w:t>
      </w:r>
      <w:r>
        <w:rPr>
          <w:color w:val="A9B7C6"/>
        </w:rPr>
        <w:br/>
        <w:t>Si ingresos &lt; 1000</w:t>
      </w:r>
      <w:r>
        <w:rPr>
          <w:color w:val="A9B7C6"/>
        </w:rPr>
        <w:br/>
      </w:r>
      <w:r>
        <w:rPr>
          <w:color w:val="CC7832"/>
        </w:rPr>
        <w:t>end note</w:t>
      </w:r>
    </w:p>
    <w:p w14:paraId="24872FB7" w14:textId="36038B07" w:rsidR="00D35F31" w:rsidRDefault="00D35F31">
      <w:r w:rsidRPr="00D35F31">
        <w:drawing>
          <wp:inline distT="0" distB="0" distL="0" distR="0" wp14:anchorId="40F96096" wp14:editId="68C4AA16">
            <wp:extent cx="6645910" cy="2731770"/>
            <wp:effectExtent l="0" t="0" r="2540" b="0"/>
            <wp:docPr id="15712145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145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DF65" w14:textId="455617CD" w:rsidR="00D35F31" w:rsidRDefault="00D35F31">
      <w:r w:rsidRPr="00D35F31">
        <w:drawing>
          <wp:inline distT="0" distB="0" distL="0" distR="0" wp14:anchorId="12DBDB1C" wp14:editId="17717E2B">
            <wp:extent cx="3676650" cy="2428875"/>
            <wp:effectExtent l="0" t="0" r="0" b="9525"/>
            <wp:docPr id="15619054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05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2861" w14:textId="77777777" w:rsidR="00F42C2C" w:rsidRDefault="00F42C2C"/>
    <w:p w14:paraId="16D47966" w14:textId="77777777" w:rsidR="00F42C2C" w:rsidRDefault="00F42C2C"/>
    <w:p w14:paraId="2CE17FD2" w14:textId="77777777" w:rsidR="00F42C2C" w:rsidRDefault="00F42C2C"/>
    <w:p w14:paraId="05D9D3AA" w14:textId="77777777" w:rsidR="00F42C2C" w:rsidRDefault="00F42C2C"/>
    <w:p w14:paraId="7B04F5B8" w14:textId="77777777" w:rsidR="00F42C2C" w:rsidRDefault="00F42C2C"/>
    <w:p w14:paraId="0B014F7D" w14:textId="77777777" w:rsidR="00F42C2C" w:rsidRDefault="00F42C2C"/>
    <w:p w14:paraId="2A9006ED" w14:textId="77777777" w:rsidR="00F42C2C" w:rsidRDefault="00F42C2C"/>
    <w:p w14:paraId="5FC34E02" w14:textId="77777777" w:rsidR="00F42C2C" w:rsidRDefault="00F42C2C"/>
    <w:p w14:paraId="7963EB57" w14:textId="77777777" w:rsidR="00F42C2C" w:rsidRDefault="00F42C2C"/>
    <w:p w14:paraId="5712680C" w14:textId="0618AADB" w:rsidR="00F42C2C" w:rsidRDefault="00F42C2C">
      <w:pPr>
        <w:rPr>
          <w:b/>
          <w:bCs/>
        </w:rPr>
      </w:pPr>
      <w:r w:rsidRPr="00F42C2C">
        <w:rPr>
          <w:b/>
          <w:bCs/>
        </w:rPr>
        <w:lastRenderedPageBreak/>
        <w:t>Herencia:</w:t>
      </w:r>
    </w:p>
    <w:p w14:paraId="73237077" w14:textId="2EDF317E" w:rsidR="00F42C2C" w:rsidRPr="00F42C2C" w:rsidRDefault="00F42C2C">
      <w:r>
        <w:t>Se representa la herencia con una flecha triangular hueca --|&gt;</w:t>
      </w:r>
    </w:p>
    <w:p w14:paraId="1E0FB32D" w14:textId="77777777" w:rsidR="00F42C2C" w:rsidRDefault="00F42C2C" w:rsidP="00F42C2C">
      <w:pPr>
        <w:pStyle w:val="HTMLconformatoprevio"/>
        <w:shd w:val="clear" w:color="auto" w:fill="2B2B2B"/>
        <w:rPr>
          <w:color w:val="A9B7C6"/>
        </w:rPr>
      </w:pPr>
      <w:r>
        <w:rPr>
          <w:color w:val="A9B7C6"/>
        </w:rPr>
        <w:t>:Cliente Bancario:&lt;|--:Cliente Normal:</w:t>
      </w:r>
      <w:r>
        <w:rPr>
          <w:color w:val="A9B7C6"/>
        </w:rPr>
        <w:br/>
        <w:t>:Cliente Bancario:&lt;|--:Cliente Corporativo:</w:t>
      </w:r>
    </w:p>
    <w:p w14:paraId="514BEE6C" w14:textId="77777777" w:rsidR="00F42C2C" w:rsidRDefault="00F42C2C"/>
    <w:p w14:paraId="118B3211" w14:textId="1B8166B7" w:rsidR="00F42C2C" w:rsidRDefault="00F42C2C">
      <w:r w:rsidRPr="00F42C2C">
        <w:drawing>
          <wp:inline distT="0" distB="0" distL="0" distR="0" wp14:anchorId="4E4E3A2B" wp14:editId="6C2E87DC">
            <wp:extent cx="6645910" cy="3880485"/>
            <wp:effectExtent l="0" t="0" r="2540" b="5715"/>
            <wp:docPr id="20234718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718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32AD" w14:textId="0918492F" w:rsidR="00F42C2C" w:rsidRDefault="00F42C2C">
      <w:r w:rsidRPr="00F42C2C">
        <w:drawing>
          <wp:inline distT="0" distB="0" distL="0" distR="0" wp14:anchorId="03BC3BD6" wp14:editId="67503737">
            <wp:extent cx="2486025" cy="2105025"/>
            <wp:effectExtent l="0" t="0" r="9525" b="9525"/>
            <wp:docPr id="152762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27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C161" w14:textId="77777777" w:rsidR="00FB22AF" w:rsidRDefault="00FB22AF"/>
    <w:p w14:paraId="7EAB3E50" w14:textId="77777777" w:rsidR="00FB22AF" w:rsidRDefault="00FB22AF"/>
    <w:p w14:paraId="492F7944" w14:textId="77777777" w:rsidR="00FB22AF" w:rsidRDefault="00FB22AF"/>
    <w:p w14:paraId="254443F1" w14:textId="77777777" w:rsidR="00FB22AF" w:rsidRDefault="00FB22AF"/>
    <w:p w14:paraId="6129F757" w14:textId="77777777" w:rsidR="00FB22AF" w:rsidRDefault="00FB22AF"/>
    <w:p w14:paraId="5D2B830E" w14:textId="77777777" w:rsidR="00FB22AF" w:rsidRDefault="00FB22AF"/>
    <w:p w14:paraId="2BDB35BA" w14:textId="77777777" w:rsidR="00FB22AF" w:rsidRDefault="00FB22AF"/>
    <w:p w14:paraId="53734D23" w14:textId="77777777" w:rsidR="00FB22AF" w:rsidRDefault="00FB22AF"/>
    <w:p w14:paraId="6E448BF0" w14:textId="2A9A0E83" w:rsidR="00FB22AF" w:rsidRPr="00FB22AF" w:rsidRDefault="00FB22AF">
      <w:pPr>
        <w:rPr>
          <w:b/>
          <w:bCs/>
        </w:rPr>
      </w:pPr>
      <w:r w:rsidRPr="00FB22AF">
        <w:rPr>
          <w:b/>
          <w:bCs/>
        </w:rPr>
        <w:lastRenderedPageBreak/>
        <w:t>Diagrama inicial: Empresa Pedidos</w:t>
      </w:r>
    </w:p>
    <w:p w14:paraId="50BE6670" w14:textId="464EEC03" w:rsidR="00FB22AF" w:rsidRDefault="00FB22AF">
      <w:r>
        <w:t>Sistema de la empresa con sus casos de uso y relacionado con los actores externos (Empleado y Administrador)</w:t>
      </w:r>
    </w:p>
    <w:p w14:paraId="7494833A" w14:textId="7E42778E" w:rsidR="00FB22AF" w:rsidRPr="00FB22AF" w:rsidRDefault="00FB22AF" w:rsidP="00FB22AF">
      <w:pPr>
        <w:pStyle w:val="HTMLconformatoprevio"/>
        <w:shd w:val="clear" w:color="auto" w:fill="2B2B2B"/>
        <w:rPr>
          <w:color w:val="A9B7C6"/>
          <w:sz w:val="18"/>
          <w:szCs w:val="18"/>
        </w:rPr>
      </w:pPr>
      <w:r w:rsidRPr="00FB22AF">
        <w:rPr>
          <w:color w:val="CC7832"/>
          <w:sz w:val="18"/>
          <w:szCs w:val="18"/>
        </w:rPr>
        <w:t>left</w:t>
      </w:r>
      <w:r w:rsidRPr="00FB22AF">
        <w:rPr>
          <w:color w:val="A9B7C6"/>
          <w:sz w:val="18"/>
          <w:szCs w:val="18"/>
        </w:rPr>
        <w:t xml:space="preserve"> to </w:t>
      </w:r>
      <w:r w:rsidRPr="00FB22AF">
        <w:rPr>
          <w:color w:val="CC7832"/>
          <w:sz w:val="18"/>
          <w:szCs w:val="18"/>
        </w:rPr>
        <w:t>right</w:t>
      </w:r>
      <w:r w:rsidRPr="00FB22AF">
        <w:rPr>
          <w:color w:val="A9B7C6"/>
          <w:sz w:val="18"/>
          <w:szCs w:val="18"/>
        </w:rPr>
        <w:t xml:space="preserve"> direction</w:t>
      </w:r>
      <w:r w:rsidRPr="00FB22AF">
        <w:rPr>
          <w:color w:val="A9B7C6"/>
          <w:sz w:val="18"/>
          <w:szCs w:val="18"/>
        </w:rPr>
        <w:br/>
      </w:r>
      <w:r w:rsidRPr="00FB22AF">
        <w:rPr>
          <w:color w:val="CC7832"/>
          <w:sz w:val="18"/>
          <w:szCs w:val="18"/>
        </w:rPr>
        <w:t>rectangle</w:t>
      </w:r>
      <w:r w:rsidRPr="00FB22AF">
        <w:rPr>
          <w:color w:val="A9B7C6"/>
          <w:sz w:val="18"/>
          <w:szCs w:val="18"/>
        </w:rPr>
        <w:t xml:space="preserve"> Empresa_pedidos{</w:t>
      </w:r>
      <w:r w:rsidRPr="00FB22AF">
        <w:rPr>
          <w:color w:val="A9B7C6"/>
          <w:sz w:val="18"/>
          <w:szCs w:val="18"/>
        </w:rPr>
        <w:br/>
        <w:t>(Introducir pedido)</w:t>
      </w:r>
      <w:r w:rsidRPr="00FB22AF">
        <w:rPr>
          <w:color w:val="A9B7C6"/>
          <w:sz w:val="18"/>
          <w:szCs w:val="18"/>
        </w:rPr>
        <w:br/>
        <w:t>(Cancelar Pedido)</w:t>
      </w:r>
      <w:r w:rsidRPr="00FB22AF">
        <w:rPr>
          <w:color w:val="A9B7C6"/>
          <w:sz w:val="18"/>
          <w:szCs w:val="18"/>
        </w:rPr>
        <w:br/>
        <w:t>(Obtener Estado Pedido)</w:t>
      </w:r>
      <w:r w:rsidRPr="00FB22AF">
        <w:rPr>
          <w:color w:val="A9B7C6"/>
          <w:sz w:val="18"/>
          <w:szCs w:val="18"/>
        </w:rPr>
        <w:br/>
        <w:t>(Borrar Pedido)</w:t>
      </w:r>
      <w:r w:rsidRPr="00FB22AF">
        <w:rPr>
          <w:color w:val="A9B7C6"/>
          <w:sz w:val="18"/>
          <w:szCs w:val="18"/>
        </w:rPr>
        <w:br/>
        <w:t>(Buscar Pedidos)</w:t>
      </w:r>
      <w:r w:rsidRPr="00FB22AF">
        <w:rPr>
          <w:color w:val="A9B7C6"/>
          <w:sz w:val="18"/>
          <w:szCs w:val="18"/>
        </w:rPr>
        <w:br/>
        <w:t>(Alta Cliente)</w:t>
      </w:r>
      <w:r w:rsidRPr="00FB22AF">
        <w:rPr>
          <w:color w:val="A9B7C6"/>
          <w:sz w:val="18"/>
          <w:szCs w:val="18"/>
        </w:rPr>
        <w:br/>
        <w:t>(Buscar Cliente)</w:t>
      </w:r>
      <w:r w:rsidRPr="00FB22AF">
        <w:rPr>
          <w:color w:val="A9B7C6"/>
          <w:sz w:val="18"/>
          <w:szCs w:val="18"/>
        </w:rPr>
        <w:br/>
        <w:t>(Nuevo Producto)</w:t>
      </w:r>
      <w:r w:rsidRPr="00FB22AF">
        <w:rPr>
          <w:color w:val="A9B7C6"/>
          <w:sz w:val="18"/>
          <w:szCs w:val="18"/>
        </w:rPr>
        <w:br/>
        <w:t>(Borrar Producto)</w:t>
      </w:r>
      <w:r w:rsidRPr="00FB22AF">
        <w:rPr>
          <w:color w:val="A9B7C6"/>
          <w:sz w:val="18"/>
          <w:szCs w:val="18"/>
        </w:rPr>
        <w:br/>
        <w:t>}</w:t>
      </w:r>
      <w:r w:rsidRPr="00FB22AF">
        <w:rPr>
          <w:color w:val="A9B7C6"/>
          <w:sz w:val="18"/>
          <w:szCs w:val="18"/>
        </w:rPr>
        <w:br/>
        <w:t>(Introducir pedido)--:Empleado:</w:t>
      </w:r>
      <w:r w:rsidRPr="00FB22AF">
        <w:rPr>
          <w:color w:val="A9B7C6"/>
          <w:sz w:val="18"/>
          <w:szCs w:val="18"/>
        </w:rPr>
        <w:br/>
        <w:t>(Cancelar Pedido)--:Empleado:</w:t>
      </w:r>
      <w:r w:rsidRPr="00FB22AF">
        <w:rPr>
          <w:color w:val="A9B7C6"/>
          <w:sz w:val="18"/>
          <w:szCs w:val="18"/>
        </w:rPr>
        <w:br/>
        <w:t>(Obtener Estado Pedido)--:Empleado:</w:t>
      </w:r>
      <w:r w:rsidRPr="00FB22AF">
        <w:rPr>
          <w:color w:val="A9B7C6"/>
          <w:sz w:val="18"/>
          <w:szCs w:val="18"/>
        </w:rPr>
        <w:br/>
        <w:t>(Borrar Pedido)--:Empleado:</w:t>
      </w:r>
      <w:r w:rsidRPr="00FB22AF">
        <w:rPr>
          <w:color w:val="A9B7C6"/>
          <w:sz w:val="18"/>
          <w:szCs w:val="18"/>
        </w:rPr>
        <w:br/>
        <w:t>(Buscar Pedidos)--:Empleado:</w:t>
      </w:r>
      <w:r w:rsidRPr="00FB22AF">
        <w:rPr>
          <w:color w:val="A9B7C6"/>
          <w:sz w:val="18"/>
          <w:szCs w:val="18"/>
        </w:rPr>
        <w:br/>
        <w:t>(Alta Cliente)--:Empleado:</w:t>
      </w:r>
      <w:r w:rsidRPr="00FB22AF">
        <w:rPr>
          <w:color w:val="A9B7C6"/>
          <w:sz w:val="18"/>
          <w:szCs w:val="18"/>
        </w:rPr>
        <w:br/>
        <w:t>(Nuevo Producto)--:Administrador:</w:t>
      </w:r>
      <w:r w:rsidRPr="00FB22AF">
        <w:rPr>
          <w:color w:val="A9B7C6"/>
          <w:sz w:val="18"/>
          <w:szCs w:val="18"/>
        </w:rPr>
        <w:br/>
        <w:t>(Borrar Producto)--:Administrador:</w:t>
      </w:r>
    </w:p>
    <w:p w14:paraId="68BF02E8" w14:textId="5CD00B54" w:rsidR="00FB22AF" w:rsidRDefault="00FB22AF">
      <w:r w:rsidRPr="00FB22AF">
        <w:drawing>
          <wp:inline distT="0" distB="0" distL="0" distR="0" wp14:anchorId="344F8456" wp14:editId="2BC76450">
            <wp:extent cx="6645910" cy="5768975"/>
            <wp:effectExtent l="0" t="0" r="2540" b="3175"/>
            <wp:docPr id="2971110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110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3A3E" w14:textId="77777777" w:rsidR="00FB22AF" w:rsidRDefault="00FB22AF"/>
    <w:p w14:paraId="11665B27" w14:textId="77777777" w:rsidR="00FB22AF" w:rsidRDefault="00FB22AF"/>
    <w:p w14:paraId="70C3486F" w14:textId="1B600E0F" w:rsidR="00FB22AF" w:rsidRDefault="00FB22AF"/>
    <w:p w14:paraId="60E7A279" w14:textId="01EDFE91" w:rsidR="00FB22AF" w:rsidRDefault="00FB22AF">
      <w:r w:rsidRPr="00FB22AF">
        <w:drawing>
          <wp:inline distT="0" distB="0" distL="0" distR="0" wp14:anchorId="224BA3E5" wp14:editId="4ADB49E8">
            <wp:extent cx="3429000" cy="6143625"/>
            <wp:effectExtent l="0" t="0" r="0" b="9525"/>
            <wp:docPr id="2237354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354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B4A9" w14:textId="77777777" w:rsidR="00FB22AF" w:rsidRDefault="00FB22AF"/>
    <w:p w14:paraId="0B96A593" w14:textId="77777777" w:rsidR="00FB22AF" w:rsidRDefault="00FB22AF"/>
    <w:p w14:paraId="08757FF3" w14:textId="77777777" w:rsidR="00FB22AF" w:rsidRDefault="00FB22AF"/>
    <w:p w14:paraId="6D6C5A17" w14:textId="77777777" w:rsidR="00FB22AF" w:rsidRDefault="00FB22AF"/>
    <w:p w14:paraId="6BC0BF68" w14:textId="77777777" w:rsidR="00FB22AF" w:rsidRDefault="00FB22AF"/>
    <w:p w14:paraId="180F0FB2" w14:textId="77777777" w:rsidR="00FB22AF" w:rsidRDefault="00FB22AF"/>
    <w:p w14:paraId="07CD0C7B" w14:textId="77777777" w:rsidR="00FB22AF" w:rsidRDefault="00FB22AF"/>
    <w:p w14:paraId="0AA1D890" w14:textId="77777777" w:rsidR="00FB22AF" w:rsidRDefault="00FB22AF"/>
    <w:p w14:paraId="08BC70B1" w14:textId="77777777" w:rsidR="00FB22AF" w:rsidRDefault="00FB22AF"/>
    <w:p w14:paraId="544DD6EE" w14:textId="77777777" w:rsidR="00FB22AF" w:rsidRDefault="00FB22AF"/>
    <w:p w14:paraId="33E1D009" w14:textId="77777777" w:rsidR="00FB22AF" w:rsidRDefault="00FB22AF"/>
    <w:p w14:paraId="2D405F80" w14:textId="7AE7D01F" w:rsidR="00FB22AF" w:rsidRPr="00FB22AF" w:rsidRDefault="00FB22AF">
      <w:pPr>
        <w:rPr>
          <w:b/>
          <w:bCs/>
        </w:rPr>
      </w:pPr>
      <w:r w:rsidRPr="00FB22AF">
        <w:rPr>
          <w:b/>
          <w:bCs/>
        </w:rPr>
        <w:lastRenderedPageBreak/>
        <w:t>Diagrama estructurado:</w:t>
      </w:r>
    </w:p>
    <w:p w14:paraId="5E7DA614" w14:textId="2D2C5F2F" w:rsidR="00FB22AF" w:rsidRDefault="00FB22AF">
      <w:r>
        <w:t>Similar al inicial pero con relaciones de inclusión y extensión</w:t>
      </w:r>
    </w:p>
    <w:p w14:paraId="2F267388" w14:textId="2986A31D" w:rsidR="00FB22AF" w:rsidRPr="00FB22AF" w:rsidRDefault="00FB22AF" w:rsidP="00FB22AF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>left</w:t>
      </w:r>
      <w:r>
        <w:rPr>
          <w:color w:val="A9B7C6"/>
        </w:rPr>
        <w:t xml:space="preserve"> to </w:t>
      </w:r>
      <w:r>
        <w:rPr>
          <w:color w:val="CC7832"/>
        </w:rPr>
        <w:t>right</w:t>
      </w:r>
      <w:r>
        <w:rPr>
          <w:color w:val="A9B7C6"/>
        </w:rPr>
        <w:t xml:space="preserve"> direction</w:t>
      </w:r>
      <w:r>
        <w:rPr>
          <w:color w:val="A9B7C6"/>
        </w:rPr>
        <w:br/>
        <w:t>:Empleado:--(Alta Cliente)</w:t>
      </w:r>
      <w:r>
        <w:rPr>
          <w:color w:val="A9B7C6"/>
        </w:rPr>
        <w:br/>
        <w:t>:Empleado:--(Introducir pedido)</w:t>
      </w:r>
      <w:r>
        <w:rPr>
          <w:color w:val="A9B7C6"/>
        </w:rPr>
        <w:br/>
        <w:t>:Empleado:--(Obtener Estado Pedido)</w:t>
      </w:r>
      <w:r>
        <w:rPr>
          <w:color w:val="A9B7C6"/>
        </w:rPr>
        <w:br/>
        <w:t>:Empleado:--(Buscar Pedidos)</w:t>
      </w:r>
      <w:r>
        <w:rPr>
          <w:color w:val="A9B7C6"/>
        </w:rPr>
        <w:br/>
        <w:t>:Empleado:--(Cancelar Pedido)</w:t>
      </w:r>
      <w:r>
        <w:rPr>
          <w:color w:val="A9B7C6"/>
        </w:rPr>
        <w:br/>
        <w:t>(Alta Cliente)-.&gt;(Introducir pedido):&lt;&lt;extend&gt;&gt;</w:t>
      </w:r>
      <w:r>
        <w:rPr>
          <w:color w:val="A9B7C6"/>
        </w:rPr>
        <w:br/>
        <w:t>(Introducir pedido)-.&gt;(Buscar Cliente):&lt;&lt;include&gt;&gt;</w:t>
      </w:r>
      <w:r>
        <w:rPr>
          <w:color w:val="A9B7C6"/>
        </w:rPr>
        <w:br/>
        <w:t>(Introducir pedido)&lt;.-(Pago con tarjeta):&lt;&lt;extend&gt;&gt;</w:t>
      </w:r>
      <w:r>
        <w:rPr>
          <w:color w:val="A9B7C6"/>
        </w:rPr>
        <w:br/>
        <w:t>(Introducir pedido)&lt;.-(Pago en cuenta):&lt;&lt;extend&gt;&gt;</w:t>
      </w:r>
      <w:r>
        <w:rPr>
          <w:color w:val="A9B7C6"/>
        </w:rPr>
        <w:br/>
        <w:t>(Obtener Estado Pedido)-.&gt;(Buscar Pedidos):&lt;&lt;include&gt;&gt;</w:t>
      </w:r>
      <w:r>
        <w:rPr>
          <w:color w:val="A9B7C6"/>
        </w:rPr>
        <w:br/>
        <w:t>(Cancelar Pedido)-.&gt;(Buscar Pedidos):&lt;&lt;include&gt;&gt;</w:t>
      </w:r>
    </w:p>
    <w:p w14:paraId="5FCF33A2" w14:textId="4EA89B87" w:rsidR="00FB22AF" w:rsidRDefault="00FB22AF">
      <w:r w:rsidRPr="00FB22AF">
        <w:drawing>
          <wp:inline distT="0" distB="0" distL="0" distR="0" wp14:anchorId="356358A5" wp14:editId="6EAA9701">
            <wp:extent cx="6645910" cy="2779395"/>
            <wp:effectExtent l="0" t="0" r="2540" b="1905"/>
            <wp:docPr id="10316475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475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3460" w14:textId="32A91116" w:rsidR="00C87CBC" w:rsidRDefault="00C87CBC">
      <w:r w:rsidRPr="00C87CBC">
        <w:drawing>
          <wp:inline distT="0" distB="0" distL="0" distR="0" wp14:anchorId="1B015370" wp14:editId="1B678ADF">
            <wp:extent cx="6645910" cy="2835910"/>
            <wp:effectExtent l="0" t="0" r="2540" b="2540"/>
            <wp:docPr id="6357627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627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CBC" w:rsidSect="00F404A9">
      <w:headerReference w:type="default" r:id="rId24"/>
      <w:footerReference w:type="default" r:id="rId25"/>
      <w:pgSz w:w="11906" w:h="16838"/>
      <w:pgMar w:top="720" w:right="720" w:bottom="720" w:left="72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B7E42" w14:textId="77777777" w:rsidR="00075479" w:rsidRDefault="00075479" w:rsidP="00F404A9">
      <w:pPr>
        <w:spacing w:after="0" w:line="240" w:lineRule="auto"/>
      </w:pPr>
      <w:r>
        <w:separator/>
      </w:r>
    </w:p>
  </w:endnote>
  <w:endnote w:type="continuationSeparator" w:id="0">
    <w:p w14:paraId="021D202A" w14:textId="77777777" w:rsidR="00075479" w:rsidRDefault="00075479" w:rsidP="00F40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Slab">
    <w:charset w:val="00"/>
    <w:family w:val="auto"/>
    <w:pitch w:val="variable"/>
    <w:sig w:usb0="200006FF" w:usb1="8000405F" w:usb2="00000022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8CE94" w14:textId="77777777" w:rsidR="00F404A9" w:rsidRDefault="00F404A9" w:rsidP="00ED7FAD">
    <w:pPr>
      <w:tabs>
        <w:tab w:val="center" w:pos="4550"/>
        <w:tab w:val="left" w:pos="5818"/>
      </w:tabs>
      <w:ind w:left="2832"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529BCF0" w14:textId="77777777" w:rsidR="00F404A9" w:rsidRDefault="00F404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144E3" w14:textId="77777777" w:rsidR="00075479" w:rsidRDefault="00075479" w:rsidP="00F404A9">
      <w:pPr>
        <w:spacing w:after="0" w:line="240" w:lineRule="auto"/>
      </w:pPr>
      <w:r>
        <w:separator/>
      </w:r>
    </w:p>
  </w:footnote>
  <w:footnote w:type="continuationSeparator" w:id="0">
    <w:p w14:paraId="6410530C" w14:textId="77777777" w:rsidR="00075479" w:rsidRDefault="00075479" w:rsidP="00F40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9FD19" w14:textId="61D177D4" w:rsidR="00F404A9" w:rsidRPr="00ED7FAD" w:rsidRDefault="00F404A9" w:rsidP="00ED7FAD">
    <w:pPr>
      <w:pStyle w:val="Encabezado"/>
      <w:rPr>
        <w:rStyle w:val="nfasisintenso"/>
      </w:rPr>
    </w:pPr>
    <w:r w:rsidRPr="00ED7FAD">
      <w:rPr>
        <w:rStyle w:val="nfasisintenso"/>
      </w:rPr>
      <w:t>Daniela Valentina Galeote Calderón</w:t>
    </w:r>
    <w:r w:rsidRPr="00ED7FAD">
      <w:rPr>
        <w:rStyle w:val="nfasisintenso"/>
      </w:rPr>
      <w:tab/>
      <w:t xml:space="preserve"> </w:t>
    </w:r>
    <w:r>
      <w:rPr>
        <w:rStyle w:val="nfasisintenso"/>
      </w:rPr>
      <w:t xml:space="preserve">                             </w:t>
    </w:r>
    <w:r w:rsidRPr="00ED7FAD">
      <w:rPr>
        <w:rStyle w:val="nfasisintenso"/>
      </w:rPr>
      <w:t>1Q DAM Semipresencial</w:t>
    </w:r>
    <w:r>
      <w:rPr>
        <w:rStyle w:val="nfasisintenso"/>
      </w:rPr>
      <w:tab/>
      <w:t xml:space="preserve">                            </w:t>
    </w:r>
    <w:r w:rsidR="00D9305D">
      <w:rPr>
        <w:rStyle w:val="nfasisintenso"/>
      </w:rPr>
      <w:t>Entornos de Desarrollo</w:t>
    </w:r>
  </w:p>
  <w:p w14:paraId="4CBF9C5F" w14:textId="77777777" w:rsidR="00F404A9" w:rsidRDefault="00F404A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5D"/>
    <w:rsid w:val="00075479"/>
    <w:rsid w:val="000B3898"/>
    <w:rsid w:val="00482B4A"/>
    <w:rsid w:val="00543D6E"/>
    <w:rsid w:val="00554884"/>
    <w:rsid w:val="007903C0"/>
    <w:rsid w:val="008B3C77"/>
    <w:rsid w:val="00A46A6B"/>
    <w:rsid w:val="00C230B2"/>
    <w:rsid w:val="00C87CBC"/>
    <w:rsid w:val="00D35F31"/>
    <w:rsid w:val="00D9305D"/>
    <w:rsid w:val="00F404A9"/>
    <w:rsid w:val="00F42C2C"/>
    <w:rsid w:val="00FB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CCA5D"/>
  <w15:chartTrackingRefBased/>
  <w15:docId w15:val="{89A4A7D6-13D2-49DC-83E9-ED4FD953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930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04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04A9"/>
  </w:style>
  <w:style w:type="paragraph" w:styleId="Piedepgina">
    <w:name w:val="footer"/>
    <w:basedOn w:val="Normal"/>
    <w:link w:val="PiedepginaCar"/>
    <w:uiPriority w:val="99"/>
    <w:unhideWhenUsed/>
    <w:rsid w:val="00F404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4A9"/>
  </w:style>
  <w:style w:type="character" w:styleId="nfasisintenso">
    <w:name w:val="Intense Emphasis"/>
    <w:basedOn w:val="Fuentedeprrafopredeter"/>
    <w:uiPriority w:val="21"/>
    <w:qFormat/>
    <w:rsid w:val="00F404A9"/>
    <w:rPr>
      <w:i/>
      <w:iCs/>
      <w:color w:val="4472C4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D9305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90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903C0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n\OneDrive\Documentos\Plantillas%20personalizadas%20de%20Office\1QDA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1QDAM.dotx</Template>
  <TotalTime>87</TotalTime>
  <Pages>10</Pages>
  <Words>686</Words>
  <Characters>3476</Characters>
  <Application>Microsoft Office Word</Application>
  <DocSecurity>0</DocSecurity>
  <Lines>99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Galeote Calderón</dc:creator>
  <cp:keywords/>
  <dc:description/>
  <cp:lastModifiedBy>Valentina Galeote Calderón</cp:lastModifiedBy>
  <cp:revision>7</cp:revision>
  <dcterms:created xsi:type="dcterms:W3CDTF">2023-05-09T14:53:00Z</dcterms:created>
  <dcterms:modified xsi:type="dcterms:W3CDTF">2023-05-09T16:20:00Z</dcterms:modified>
</cp:coreProperties>
</file>